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CB54" w14:textId="7953E5DE" w:rsidR="005D6365" w:rsidRDefault="00AD48FF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48FF">
        <w:rPr>
          <w:rFonts w:ascii="Times New Roman" w:hAnsi="Times New Roman" w:cs="Times New Roman"/>
          <w:b/>
          <w:bCs/>
          <w:sz w:val="24"/>
          <w:szCs w:val="24"/>
        </w:rPr>
        <w:t>5-1 Milestone Three</w:t>
      </w:r>
    </w:p>
    <w:p w14:paraId="5A2C37AC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02EA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6F7096CF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4ADDAD1" w14:textId="1125E30D" w:rsidR="005D6365" w:rsidRDefault="00A4093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0CB0571A" w14:textId="524F724B" w:rsidR="005D6365" w:rsidRDefault="0099014A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Prasad</w:t>
      </w:r>
    </w:p>
    <w:p w14:paraId="26C64F31" w14:textId="3312EF26" w:rsidR="003A6972" w:rsidRDefault="0099014A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11, 2024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B5292E" w14:textId="77777777" w:rsidR="00AD48FF" w:rsidRDefault="00AD48FF" w:rsidP="00AD48FF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48FF">
        <w:rPr>
          <w:rFonts w:ascii="Times New Roman" w:hAnsi="Times New Roman" w:cs="Times New Roman"/>
          <w:b/>
          <w:bCs/>
          <w:sz w:val="24"/>
          <w:szCs w:val="24"/>
        </w:rPr>
        <w:lastRenderedPageBreak/>
        <w:t>5-1 Milestone Three</w:t>
      </w:r>
    </w:p>
    <w:p w14:paraId="53303D22" w14:textId="77777777" w:rsidR="005C79CE" w:rsidRDefault="005C79CE" w:rsidP="005C79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79CE">
        <w:rPr>
          <w:rFonts w:ascii="Times New Roman" w:hAnsi="Times New Roman" w:cs="Times New Roman"/>
          <w:b/>
          <w:bCs/>
          <w:sz w:val="24"/>
          <w:szCs w:val="24"/>
        </w:rPr>
        <w:t xml:space="preserve">• What is the purpose of the </w:t>
      </w:r>
      <w:proofErr w:type="spellStart"/>
      <w:proofErr w:type="gramStart"/>
      <w:r w:rsidRPr="005C79CE">
        <w:rPr>
          <w:rFonts w:ascii="Times New Roman" w:hAnsi="Times New Roman" w:cs="Times New Roman"/>
          <w:b/>
          <w:bCs/>
          <w:sz w:val="24"/>
          <w:szCs w:val="24"/>
        </w:rPr>
        <w:t>timerCallback</w:t>
      </w:r>
      <w:proofErr w:type="spellEnd"/>
      <w:r w:rsidRPr="005C79C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C79CE">
        <w:rPr>
          <w:rFonts w:ascii="Times New Roman" w:hAnsi="Times New Roman" w:cs="Times New Roman"/>
          <w:b/>
          <w:bCs/>
          <w:sz w:val="24"/>
          <w:szCs w:val="24"/>
        </w:rPr>
        <w:t>) function?</w:t>
      </w:r>
    </w:p>
    <w:p w14:paraId="0DD5F918" w14:textId="37F3AE9E" w:rsidR="005C79CE" w:rsidRPr="00620BF6" w:rsidRDefault="005C79CE" w:rsidP="005C79C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0B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620BF6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="00620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20BF6">
        <w:rPr>
          <w:rFonts w:ascii="Times New Roman" w:hAnsi="Times New Roman" w:cs="Times New Roman"/>
          <w:sz w:val="24"/>
          <w:szCs w:val="24"/>
        </w:rPr>
        <w:t xml:space="preserve">) function </w:t>
      </w:r>
      <w:r w:rsidR="005016B4">
        <w:rPr>
          <w:rFonts w:ascii="Times New Roman" w:hAnsi="Times New Roman" w:cs="Times New Roman"/>
          <w:sz w:val="24"/>
          <w:szCs w:val="24"/>
        </w:rPr>
        <w:t xml:space="preserve">is the callback function that is called when the </w:t>
      </w:r>
      <w:proofErr w:type="spellStart"/>
      <w:r w:rsidR="005016B4">
        <w:rPr>
          <w:rFonts w:ascii="Times New Roman" w:hAnsi="Times New Roman" w:cs="Times New Roman"/>
          <w:sz w:val="24"/>
          <w:szCs w:val="24"/>
        </w:rPr>
        <w:t>initTimer</w:t>
      </w:r>
      <w:proofErr w:type="spellEnd"/>
      <w:r w:rsidR="005016B4">
        <w:rPr>
          <w:rFonts w:ascii="Times New Roman" w:hAnsi="Times New Roman" w:cs="Times New Roman"/>
          <w:sz w:val="24"/>
          <w:szCs w:val="24"/>
        </w:rPr>
        <w:t xml:space="preserve">() function </w:t>
      </w:r>
      <w:r w:rsidR="00296DC6">
        <w:rPr>
          <w:rFonts w:ascii="Times New Roman" w:hAnsi="Times New Roman" w:cs="Times New Roman"/>
          <w:sz w:val="24"/>
          <w:szCs w:val="24"/>
        </w:rPr>
        <w:t xml:space="preserve">reaches a specified time. </w:t>
      </w:r>
    </w:p>
    <w:p w14:paraId="7CA61112" w14:textId="77777777" w:rsidR="005C79CE" w:rsidRDefault="005C79CE" w:rsidP="005C79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79CE">
        <w:rPr>
          <w:rFonts w:ascii="Times New Roman" w:hAnsi="Times New Roman" w:cs="Times New Roman"/>
          <w:b/>
          <w:bCs/>
          <w:sz w:val="24"/>
          <w:szCs w:val="24"/>
        </w:rPr>
        <w:t>• What does period mean in this context?</w:t>
      </w:r>
    </w:p>
    <w:p w14:paraId="1C04443E" w14:textId="67CC7219" w:rsidR="005C79CE" w:rsidRPr="006E13A2" w:rsidRDefault="005C79CE" w:rsidP="005C79C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13A2">
        <w:rPr>
          <w:rFonts w:ascii="Times New Roman" w:hAnsi="Times New Roman" w:cs="Times New Roman"/>
          <w:sz w:val="24"/>
          <w:szCs w:val="24"/>
        </w:rPr>
        <w:t>Period in this context</w:t>
      </w:r>
      <w:r w:rsidR="00A3207C">
        <w:rPr>
          <w:rFonts w:ascii="Times New Roman" w:hAnsi="Times New Roman" w:cs="Times New Roman"/>
          <w:sz w:val="24"/>
          <w:szCs w:val="24"/>
        </w:rPr>
        <w:t xml:space="preserve"> refers to the time inter</w:t>
      </w:r>
      <w:r w:rsidR="004F626D">
        <w:rPr>
          <w:rFonts w:ascii="Times New Roman" w:hAnsi="Times New Roman" w:cs="Times New Roman"/>
          <w:sz w:val="24"/>
          <w:szCs w:val="24"/>
        </w:rPr>
        <w:t>v</w:t>
      </w:r>
      <w:r w:rsidR="00BF7D8E">
        <w:rPr>
          <w:rFonts w:ascii="Times New Roman" w:hAnsi="Times New Roman" w:cs="Times New Roman"/>
          <w:sz w:val="24"/>
          <w:szCs w:val="24"/>
        </w:rPr>
        <w:t xml:space="preserve">al the time is configured to trigger the </w:t>
      </w:r>
      <w:proofErr w:type="spellStart"/>
      <w:proofErr w:type="gramStart"/>
      <w:r w:rsidR="00BF7D8E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="00BF7D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F7D8E">
        <w:rPr>
          <w:rFonts w:ascii="Times New Roman" w:hAnsi="Times New Roman" w:cs="Times New Roman"/>
          <w:sz w:val="24"/>
          <w:szCs w:val="24"/>
        </w:rPr>
        <w:t>) function</w:t>
      </w:r>
      <w:r w:rsidR="00EE1738">
        <w:rPr>
          <w:rFonts w:ascii="Times New Roman" w:hAnsi="Times New Roman" w:cs="Times New Roman"/>
          <w:sz w:val="24"/>
          <w:szCs w:val="24"/>
        </w:rPr>
        <w:t>. For this program, the time interval is 500,000</w:t>
      </w:r>
      <w:r w:rsidR="004241F9">
        <w:rPr>
          <w:rFonts w:ascii="Times New Roman" w:hAnsi="Times New Roman" w:cs="Times New Roman"/>
          <w:sz w:val="24"/>
          <w:szCs w:val="24"/>
        </w:rPr>
        <w:t xml:space="preserve"> microseconds or 500 milliseconds. This means that the </w:t>
      </w:r>
      <w:proofErr w:type="spellStart"/>
      <w:proofErr w:type="gramStart"/>
      <w:r w:rsidR="004241F9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="00424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241F9">
        <w:rPr>
          <w:rFonts w:ascii="Times New Roman" w:hAnsi="Times New Roman" w:cs="Times New Roman"/>
          <w:sz w:val="24"/>
          <w:szCs w:val="24"/>
        </w:rPr>
        <w:t>)</w:t>
      </w:r>
      <w:r w:rsidR="00771F12">
        <w:rPr>
          <w:rFonts w:ascii="Times New Roman" w:hAnsi="Times New Roman" w:cs="Times New Roman"/>
          <w:sz w:val="24"/>
          <w:szCs w:val="24"/>
        </w:rPr>
        <w:t xml:space="preserve"> is called every </w:t>
      </w:r>
      <w:r w:rsidR="00771F12">
        <w:rPr>
          <w:rFonts w:ascii="Times New Roman" w:hAnsi="Times New Roman" w:cs="Times New Roman"/>
          <w:sz w:val="24"/>
          <w:szCs w:val="24"/>
        </w:rPr>
        <w:t>500,000 microseconds or 500 milliseconds.</w:t>
      </w:r>
    </w:p>
    <w:p w14:paraId="09E9E9EF" w14:textId="77777777" w:rsidR="005C79CE" w:rsidRDefault="005C79CE" w:rsidP="005C79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79CE">
        <w:rPr>
          <w:rFonts w:ascii="Times New Roman" w:hAnsi="Times New Roman" w:cs="Times New Roman"/>
          <w:b/>
          <w:bCs/>
          <w:sz w:val="24"/>
          <w:szCs w:val="24"/>
        </w:rPr>
        <w:t xml:space="preserve">• How does the </w:t>
      </w:r>
      <w:proofErr w:type="spellStart"/>
      <w:r w:rsidRPr="005C79CE">
        <w:rPr>
          <w:rFonts w:ascii="Times New Roman" w:hAnsi="Times New Roman" w:cs="Times New Roman"/>
          <w:b/>
          <w:bCs/>
          <w:sz w:val="24"/>
          <w:szCs w:val="24"/>
        </w:rPr>
        <w:t>Timer_CONTINUOUS_CALLBACK</w:t>
      </w:r>
      <w:proofErr w:type="spellEnd"/>
      <w:r w:rsidRPr="005C79CE">
        <w:rPr>
          <w:rFonts w:ascii="Times New Roman" w:hAnsi="Times New Roman" w:cs="Times New Roman"/>
          <w:b/>
          <w:bCs/>
          <w:sz w:val="24"/>
          <w:szCs w:val="24"/>
        </w:rPr>
        <w:t xml:space="preserve"> parameter impact the driver?</w:t>
      </w:r>
    </w:p>
    <w:p w14:paraId="0EA18B61" w14:textId="464CD981" w:rsidR="005C79CE" w:rsidRPr="004159B3" w:rsidRDefault="005C79CE" w:rsidP="005C79C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59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159B3">
        <w:rPr>
          <w:rFonts w:ascii="Times New Roman" w:hAnsi="Times New Roman" w:cs="Times New Roman"/>
          <w:sz w:val="24"/>
          <w:szCs w:val="24"/>
        </w:rPr>
        <w:t>Timer_CONTINUOUS_CALLBACK</w:t>
      </w:r>
      <w:proofErr w:type="spellEnd"/>
      <w:r w:rsidR="004159B3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EF7C21">
        <w:rPr>
          <w:rFonts w:ascii="Times New Roman" w:hAnsi="Times New Roman" w:cs="Times New Roman"/>
          <w:sz w:val="24"/>
          <w:szCs w:val="24"/>
        </w:rPr>
        <w:t xml:space="preserve">indicated that the timer will work in continuous mode, meaning that </w:t>
      </w:r>
      <w:r w:rsidR="00A07CB9">
        <w:rPr>
          <w:rFonts w:ascii="Times New Roman" w:hAnsi="Times New Roman" w:cs="Times New Roman"/>
          <w:sz w:val="24"/>
          <w:szCs w:val="24"/>
        </w:rPr>
        <w:t xml:space="preserve">after the specified amount of time the </w:t>
      </w:r>
      <w:proofErr w:type="spellStart"/>
      <w:proofErr w:type="gramStart"/>
      <w:r w:rsidR="00C403A2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="00C40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03A2">
        <w:rPr>
          <w:rFonts w:ascii="Times New Roman" w:hAnsi="Times New Roman" w:cs="Times New Roman"/>
          <w:sz w:val="24"/>
          <w:szCs w:val="24"/>
        </w:rPr>
        <w:t xml:space="preserve">) function is executed and timer automatically restarts for the next period. </w:t>
      </w:r>
    </w:p>
    <w:p w14:paraId="6DC03C2E" w14:textId="77777777" w:rsidR="005C79CE" w:rsidRDefault="005C79CE" w:rsidP="005C79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79CE">
        <w:rPr>
          <w:rFonts w:ascii="Times New Roman" w:hAnsi="Times New Roman" w:cs="Times New Roman"/>
          <w:b/>
          <w:bCs/>
          <w:sz w:val="24"/>
          <w:szCs w:val="24"/>
        </w:rPr>
        <w:t>• What is gpioButtonFxn0() used for?</w:t>
      </w:r>
    </w:p>
    <w:p w14:paraId="4FB31C03" w14:textId="27026B30" w:rsidR="005C79CE" w:rsidRPr="00060003" w:rsidRDefault="005C79CE" w:rsidP="005C79C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2732">
        <w:rPr>
          <w:rFonts w:ascii="Times New Roman" w:hAnsi="Times New Roman" w:cs="Times New Roman"/>
          <w:sz w:val="24"/>
          <w:szCs w:val="24"/>
        </w:rPr>
        <w:t xml:space="preserve">The gpioButtonFxn0() </w:t>
      </w:r>
      <w:r w:rsidR="003C7D2A">
        <w:rPr>
          <w:rFonts w:ascii="Times New Roman" w:hAnsi="Times New Roman" w:cs="Times New Roman"/>
          <w:sz w:val="24"/>
          <w:szCs w:val="24"/>
        </w:rPr>
        <w:t xml:space="preserve">is used </w:t>
      </w:r>
      <w:r w:rsidR="003F0323">
        <w:rPr>
          <w:rFonts w:ascii="Times New Roman" w:hAnsi="Times New Roman" w:cs="Times New Roman"/>
          <w:sz w:val="24"/>
          <w:szCs w:val="24"/>
        </w:rPr>
        <w:t xml:space="preserve">to toggle the </w:t>
      </w:r>
      <w:proofErr w:type="spellStart"/>
      <w:r w:rsidR="003F0323">
        <w:rPr>
          <w:rFonts w:ascii="Times New Roman" w:hAnsi="Times New Roman" w:cs="Times New Roman"/>
          <w:sz w:val="24"/>
          <w:szCs w:val="24"/>
        </w:rPr>
        <w:t>ButtonClick</w:t>
      </w:r>
      <w:proofErr w:type="spellEnd"/>
      <w:r w:rsidR="001C1413">
        <w:rPr>
          <w:rFonts w:ascii="Times New Roman" w:hAnsi="Times New Roman" w:cs="Times New Roman"/>
          <w:sz w:val="24"/>
          <w:szCs w:val="24"/>
        </w:rPr>
        <w:t xml:space="preserve"> variable</w:t>
      </w:r>
      <w:r w:rsidR="00320ED2">
        <w:rPr>
          <w:rFonts w:ascii="Times New Roman" w:hAnsi="Times New Roman" w:cs="Times New Roman"/>
          <w:sz w:val="24"/>
          <w:szCs w:val="24"/>
        </w:rPr>
        <w:t xml:space="preserve"> which is used as the trigger to switch between SOS and OK.</w:t>
      </w:r>
    </w:p>
    <w:p w14:paraId="3F4D14EA" w14:textId="4783B110" w:rsidR="005C79CE" w:rsidRDefault="005C79CE" w:rsidP="005C79C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C79CE">
        <w:rPr>
          <w:rFonts w:ascii="Times New Roman" w:hAnsi="Times New Roman" w:cs="Times New Roman"/>
          <w:b/>
          <w:bCs/>
          <w:sz w:val="24"/>
          <w:szCs w:val="24"/>
        </w:rPr>
        <w:t>• What is the purpose of GPIO_CFG_IN_INT_FALLING?</w:t>
      </w:r>
    </w:p>
    <w:p w14:paraId="732BEEC9" w14:textId="294C1C15" w:rsidR="001912F9" w:rsidRPr="001912F9" w:rsidRDefault="005C79CE" w:rsidP="00084AB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4099">
        <w:rPr>
          <w:rFonts w:ascii="Times New Roman" w:hAnsi="Times New Roman" w:cs="Times New Roman"/>
          <w:sz w:val="24"/>
          <w:szCs w:val="24"/>
        </w:rPr>
        <w:t>The GPIO_CFG_IN_INT_FAL</w:t>
      </w:r>
      <w:r w:rsidR="00E84FA6">
        <w:rPr>
          <w:rFonts w:ascii="Times New Roman" w:hAnsi="Times New Roman" w:cs="Times New Roman"/>
          <w:sz w:val="24"/>
          <w:szCs w:val="24"/>
        </w:rPr>
        <w:t>LING</w:t>
      </w:r>
      <w:r w:rsidR="00874E95">
        <w:rPr>
          <w:rFonts w:ascii="Times New Roman" w:hAnsi="Times New Roman" w:cs="Times New Roman"/>
          <w:sz w:val="24"/>
          <w:szCs w:val="24"/>
        </w:rPr>
        <w:t xml:space="preserve"> is a configuration option used for a GPIO pin used as an input, in this case it would be both </w:t>
      </w:r>
      <w:r w:rsidR="00FD0A14">
        <w:rPr>
          <w:rFonts w:ascii="Times New Roman" w:hAnsi="Times New Roman" w:cs="Times New Roman"/>
          <w:sz w:val="24"/>
          <w:szCs w:val="24"/>
        </w:rPr>
        <w:t xml:space="preserve">CONFIG_GPIO_BUTTON_0 and </w:t>
      </w:r>
      <w:r w:rsidR="00FD0A14">
        <w:rPr>
          <w:rFonts w:ascii="Times New Roman" w:hAnsi="Times New Roman" w:cs="Times New Roman"/>
          <w:sz w:val="24"/>
          <w:szCs w:val="24"/>
        </w:rPr>
        <w:t>CONFIG_GPIO_BUTTON_</w:t>
      </w:r>
      <w:r w:rsidR="00FD0A14">
        <w:rPr>
          <w:rFonts w:ascii="Times New Roman" w:hAnsi="Times New Roman" w:cs="Times New Roman"/>
          <w:sz w:val="24"/>
          <w:szCs w:val="24"/>
        </w:rPr>
        <w:t>1</w:t>
      </w:r>
      <w:r w:rsidR="00BA0A3C">
        <w:rPr>
          <w:rFonts w:ascii="Times New Roman" w:hAnsi="Times New Roman" w:cs="Times New Roman"/>
          <w:sz w:val="24"/>
          <w:szCs w:val="24"/>
        </w:rPr>
        <w:t xml:space="preserve"> to trigger gpioButtonFxn0() and gpioButtonFxn1() respectively. </w:t>
      </w:r>
      <w:r w:rsidR="00B42910">
        <w:rPr>
          <w:rFonts w:ascii="Times New Roman" w:hAnsi="Times New Roman" w:cs="Times New Roman"/>
          <w:sz w:val="24"/>
          <w:szCs w:val="24"/>
        </w:rPr>
        <w:t xml:space="preserve">This is used to trigger an </w:t>
      </w:r>
      <w:proofErr w:type="gramStart"/>
      <w:r w:rsidR="00B42910"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 w:rsidR="00B42910">
        <w:rPr>
          <w:rFonts w:ascii="Times New Roman" w:hAnsi="Times New Roman" w:cs="Times New Roman"/>
          <w:sz w:val="24"/>
          <w:szCs w:val="24"/>
        </w:rPr>
        <w:t xml:space="preserve"> </w:t>
      </w:r>
      <w:r w:rsidR="00084AB0">
        <w:rPr>
          <w:rFonts w:ascii="Times New Roman" w:hAnsi="Times New Roman" w:cs="Times New Roman"/>
          <w:sz w:val="24"/>
          <w:szCs w:val="24"/>
        </w:rPr>
        <w:t>when one of the buttons is pressed.</w:t>
      </w:r>
    </w:p>
    <w:sectPr w:rsidR="001912F9" w:rsidRPr="001912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DA39" w14:textId="77777777" w:rsidR="00A534FA" w:rsidRDefault="00A534FA" w:rsidP="007736E0">
      <w:pPr>
        <w:spacing w:after="0" w:line="240" w:lineRule="auto"/>
      </w:pPr>
      <w:r>
        <w:separator/>
      </w:r>
    </w:p>
  </w:endnote>
  <w:endnote w:type="continuationSeparator" w:id="0">
    <w:p w14:paraId="2ED7760B" w14:textId="77777777" w:rsidR="00A534FA" w:rsidRDefault="00A534FA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7E11" w14:textId="77777777" w:rsidR="00A534FA" w:rsidRDefault="00A534FA" w:rsidP="007736E0">
      <w:pPr>
        <w:spacing w:after="0" w:line="240" w:lineRule="auto"/>
      </w:pPr>
      <w:r>
        <w:separator/>
      </w:r>
    </w:p>
  </w:footnote>
  <w:footnote w:type="continuationSeparator" w:id="0">
    <w:p w14:paraId="7254229D" w14:textId="77777777" w:rsidR="00A534FA" w:rsidRDefault="00A534FA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02732"/>
    <w:rsid w:val="00060003"/>
    <w:rsid w:val="00080F8B"/>
    <w:rsid w:val="00084AB0"/>
    <w:rsid w:val="0008579C"/>
    <w:rsid w:val="000D2E5D"/>
    <w:rsid w:val="000F0BA9"/>
    <w:rsid w:val="0012454D"/>
    <w:rsid w:val="001912F9"/>
    <w:rsid w:val="001B1DBC"/>
    <w:rsid w:val="001C1413"/>
    <w:rsid w:val="001D6021"/>
    <w:rsid w:val="002121C8"/>
    <w:rsid w:val="00222649"/>
    <w:rsid w:val="00235909"/>
    <w:rsid w:val="00296DC6"/>
    <w:rsid w:val="002B69F8"/>
    <w:rsid w:val="002D61D2"/>
    <w:rsid w:val="00320ED2"/>
    <w:rsid w:val="0033188F"/>
    <w:rsid w:val="00334248"/>
    <w:rsid w:val="00350B05"/>
    <w:rsid w:val="0039403E"/>
    <w:rsid w:val="003A6972"/>
    <w:rsid w:val="003C7D2A"/>
    <w:rsid w:val="003F0323"/>
    <w:rsid w:val="003F0E67"/>
    <w:rsid w:val="004159B3"/>
    <w:rsid w:val="004241F9"/>
    <w:rsid w:val="004441A1"/>
    <w:rsid w:val="004B5FFF"/>
    <w:rsid w:val="004E3B2F"/>
    <w:rsid w:val="004F5A74"/>
    <w:rsid w:val="004F626D"/>
    <w:rsid w:val="005016B4"/>
    <w:rsid w:val="00504C67"/>
    <w:rsid w:val="005414D8"/>
    <w:rsid w:val="00586E1F"/>
    <w:rsid w:val="00596885"/>
    <w:rsid w:val="005C43BB"/>
    <w:rsid w:val="005C79CE"/>
    <w:rsid w:val="005D6365"/>
    <w:rsid w:val="00620BF6"/>
    <w:rsid w:val="00681FA9"/>
    <w:rsid w:val="006E13A2"/>
    <w:rsid w:val="00771F12"/>
    <w:rsid w:val="007736E0"/>
    <w:rsid w:val="007C4099"/>
    <w:rsid w:val="00807B65"/>
    <w:rsid w:val="00874E95"/>
    <w:rsid w:val="00886653"/>
    <w:rsid w:val="008C0080"/>
    <w:rsid w:val="00925C0D"/>
    <w:rsid w:val="0092746E"/>
    <w:rsid w:val="00963AEA"/>
    <w:rsid w:val="0099014A"/>
    <w:rsid w:val="009B2160"/>
    <w:rsid w:val="00A05CA0"/>
    <w:rsid w:val="00A07CB9"/>
    <w:rsid w:val="00A1041F"/>
    <w:rsid w:val="00A3207C"/>
    <w:rsid w:val="00A3509A"/>
    <w:rsid w:val="00A40937"/>
    <w:rsid w:val="00A534FA"/>
    <w:rsid w:val="00A545AF"/>
    <w:rsid w:val="00A623A4"/>
    <w:rsid w:val="00A70A6C"/>
    <w:rsid w:val="00AD399E"/>
    <w:rsid w:val="00AD48FF"/>
    <w:rsid w:val="00B42910"/>
    <w:rsid w:val="00B765D5"/>
    <w:rsid w:val="00BA0A3C"/>
    <w:rsid w:val="00BF7D8E"/>
    <w:rsid w:val="00C403A2"/>
    <w:rsid w:val="00C63730"/>
    <w:rsid w:val="00CA1AC9"/>
    <w:rsid w:val="00CF6C0A"/>
    <w:rsid w:val="00DF1FA2"/>
    <w:rsid w:val="00E33E5B"/>
    <w:rsid w:val="00E41BD8"/>
    <w:rsid w:val="00E54CF2"/>
    <w:rsid w:val="00E64164"/>
    <w:rsid w:val="00E84FA6"/>
    <w:rsid w:val="00E87CCA"/>
    <w:rsid w:val="00EE1738"/>
    <w:rsid w:val="00EF7C21"/>
    <w:rsid w:val="00F022BC"/>
    <w:rsid w:val="00F500F2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  <w:style w:type="character" w:styleId="Hyperlink">
    <w:name w:val="Hyperlink"/>
    <w:basedOn w:val="DefaultParagraphFont"/>
    <w:uiPriority w:val="99"/>
    <w:unhideWhenUsed/>
    <w:rsid w:val="00F50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52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34</cp:revision>
  <dcterms:created xsi:type="dcterms:W3CDTF">2024-02-11T23:03:00Z</dcterms:created>
  <dcterms:modified xsi:type="dcterms:W3CDTF">2024-02-11T23:55:00Z</dcterms:modified>
</cp:coreProperties>
</file>